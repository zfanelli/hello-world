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1403 Cyber Ethics &amp; Law" w:value="ITD-1403 Cyber Ethics &amp; Law"/>
              <w:listItem w:displayText="ITD-2133 Network Support Mgmt" w:value="ITD-2133 Network Support Mgm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153 Lan/Wan Routing &amp; Switching" w:value="ITD-3153 Lan/Wan Routing &amp; Switching"/>
              <w:listItem w:displayText="ITD-3253 Server Administration" w:value="ITD-3253 Server Administration"/>
              <w:listItem w:displayText="ITD-3323 Enterprise Framework" w:value="ITD-3323 Enterprise Framework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  <w:listItem w:displayText="ITD-4223 Ethical Hacking &amp; Pen Testing" w:value="ITD-4223 Ethical Hacking &amp; Pen Testing"/>
            </w:dropDownList>
          </w:sdtPr>
          <w:sdtEndPr/>
          <w:sdtContent>
            <w:tc>
              <w:tcPr>
                <w:tcW w:w="7218" w:type="dxa"/>
              </w:tcPr>
              <w:p w14:paraId="58C59405" w14:textId="3FC1B381" w:rsidR="00272DDC" w:rsidRPr="006E6826" w:rsidRDefault="00E7105C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F. Keller" w:value="F. Keller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A. Tripp" w:value="A. Tripp"/>
                <w:listItem w:displayText="D. Waldrep" w:value="D. Waldrep"/>
                <w:listItem w:displayText="J. Watson" w:value="J. Watson"/>
                <w:listItem w:displayText="B. Weber" w:value="B. Weber"/>
                <w:listItem w:displayText="B. Winters" w:value="B. Winters"/>
              </w:dropDownList>
            </w:sdtPr>
            <w:sdtEndPr/>
            <w:sdtContent>
              <w:p w14:paraId="43212E10" w14:textId="5742AA95" w:rsidR="00272DDC" w:rsidRPr="006E6826" w:rsidRDefault="00E7105C" w:rsidP="007F5540">
                <w:pPr>
                  <w:keepNext/>
                  <w:keepLines/>
                </w:pPr>
                <w:r>
                  <w:t>G. Morris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66FD05E" w:rsidR="00272DDC" w:rsidRPr="006E6826" w:rsidRDefault="005C72AE" w:rsidP="007F5540">
            <w:pPr>
              <w:keepNext/>
              <w:keepLines/>
            </w:pPr>
            <w:r>
              <w:t>Zane Fanelli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02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5B4F22E2" w:rsidR="00272DDC" w:rsidRPr="006E6826" w:rsidRDefault="00BA30C5" w:rsidP="007F5540">
                <w:pPr>
                  <w:keepNext/>
                  <w:keepLines/>
                </w:pPr>
                <w:r>
                  <w:t>2/4/2024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69B03F73" w14:textId="6996DD64" w:rsidR="00126E2C" w:rsidRDefault="00BA30C5" w:rsidP="003D49B3">
          <w:pPr>
            <w:jc w:val="center"/>
          </w:pPr>
          <w:r>
            <w:t>Scripting Projects Week 4</w:t>
          </w:r>
        </w:p>
      </w:sdtContent>
    </w:sdt>
    <w:p w14:paraId="09638401" w14:textId="0E998DC0" w:rsidR="002149CD" w:rsidRDefault="002149CD" w:rsidP="003D49B3">
      <w:pPr>
        <w:jc w:val="center"/>
      </w:pPr>
    </w:p>
    <w:p w14:paraId="2B28BCD4" w14:textId="293F3595" w:rsidR="002149CD" w:rsidRDefault="002149CD" w:rsidP="002149CD">
      <w:r>
        <w:t>Project 4</w:t>
      </w:r>
    </w:p>
    <w:p w14:paraId="57A9D7CF" w14:textId="0197807F" w:rsidR="002149CD" w:rsidRDefault="001A63B1" w:rsidP="002149CD">
      <w:r w:rsidRPr="001A63B1">
        <w:drawing>
          <wp:anchor distT="0" distB="0" distL="114300" distR="114300" simplePos="0" relativeHeight="251659264" behindDoc="1" locked="0" layoutInCell="1" allowOverlap="1" wp14:anchorId="06495E88" wp14:editId="2C2946B4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6309360" cy="5754370"/>
            <wp:effectExtent l="0" t="0" r="0" b="0"/>
            <wp:wrapTight wrapText="bothSides">
              <wp:wrapPolygon edited="0">
                <wp:start x="0" y="0"/>
                <wp:lineTo x="0" y="21524"/>
                <wp:lineTo x="21522" y="21524"/>
                <wp:lineTo x="21522" y="0"/>
                <wp:lineTo x="0" y="0"/>
              </wp:wrapPolygon>
            </wp:wrapTight>
            <wp:docPr id="549196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9602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65253" w14:textId="5F4DD7DE" w:rsidR="002149CD" w:rsidRDefault="002149CD" w:rsidP="002149CD"/>
    <w:p w14:paraId="2ED1F1D9" w14:textId="3F7188BD" w:rsidR="002149CD" w:rsidRDefault="002149CD" w:rsidP="002149CD"/>
    <w:p w14:paraId="43C9C027" w14:textId="4399D895" w:rsidR="002149CD" w:rsidRDefault="002149CD" w:rsidP="002149CD">
      <w:r w:rsidRPr="002149CD">
        <w:drawing>
          <wp:anchor distT="0" distB="0" distL="114300" distR="114300" simplePos="0" relativeHeight="251657216" behindDoc="1" locked="0" layoutInCell="1" allowOverlap="1" wp14:anchorId="631BB8FC" wp14:editId="32576AD5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6309360" cy="6286500"/>
            <wp:effectExtent l="0" t="0" r="0" b="0"/>
            <wp:wrapTight wrapText="bothSides">
              <wp:wrapPolygon edited="0">
                <wp:start x="0" y="0"/>
                <wp:lineTo x="0" y="21535"/>
                <wp:lineTo x="21522" y="21535"/>
                <wp:lineTo x="21522" y="0"/>
                <wp:lineTo x="0" y="0"/>
              </wp:wrapPolygon>
            </wp:wrapTight>
            <wp:docPr id="1858925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2598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Project 6</w:t>
      </w:r>
    </w:p>
    <w:p w14:paraId="0DB9B498" w14:textId="43DAFFF3" w:rsidR="002149CD" w:rsidRDefault="002149CD" w:rsidP="002149CD"/>
    <w:p w14:paraId="3F0F8777" w14:textId="77777777" w:rsidR="001A63B1" w:rsidRDefault="001A63B1" w:rsidP="002149CD"/>
    <w:p w14:paraId="41B3ED67" w14:textId="77777777" w:rsidR="001A63B1" w:rsidRDefault="001A63B1" w:rsidP="002149CD"/>
    <w:p w14:paraId="6848BA70" w14:textId="77777777" w:rsidR="001A63B1" w:rsidRDefault="001A63B1" w:rsidP="002149CD"/>
    <w:p w14:paraId="357F1825" w14:textId="77777777" w:rsidR="001A63B1" w:rsidRDefault="001A63B1" w:rsidP="002149CD"/>
    <w:p w14:paraId="66D940C3" w14:textId="77777777" w:rsidR="001A63B1" w:rsidRDefault="001A63B1" w:rsidP="002149CD"/>
    <w:p w14:paraId="1E086236" w14:textId="77777777" w:rsidR="001A63B1" w:rsidRDefault="001A63B1" w:rsidP="002149CD"/>
    <w:p w14:paraId="6D557CDE" w14:textId="77777777" w:rsidR="001A63B1" w:rsidRDefault="001A63B1" w:rsidP="002149CD"/>
    <w:p w14:paraId="4FA7E4FF" w14:textId="77777777" w:rsidR="001A63B1" w:rsidRDefault="001A63B1" w:rsidP="002149CD"/>
    <w:p w14:paraId="2C0F4409" w14:textId="6B0E54C9" w:rsidR="001A63B1" w:rsidRDefault="001A63B1" w:rsidP="002149CD">
      <w:r w:rsidRPr="001A63B1">
        <w:lastRenderedPageBreak/>
        <w:drawing>
          <wp:anchor distT="0" distB="0" distL="114300" distR="114300" simplePos="0" relativeHeight="251662336" behindDoc="1" locked="0" layoutInCell="1" allowOverlap="1" wp14:anchorId="4444A17E" wp14:editId="1FD78C4C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6309360" cy="7058025"/>
            <wp:effectExtent l="0" t="0" r="0" b="9525"/>
            <wp:wrapTight wrapText="bothSides">
              <wp:wrapPolygon edited="0">
                <wp:start x="0" y="0"/>
                <wp:lineTo x="0" y="21571"/>
                <wp:lineTo x="21522" y="21571"/>
                <wp:lineTo x="21522" y="0"/>
                <wp:lineTo x="0" y="0"/>
              </wp:wrapPolygon>
            </wp:wrapTight>
            <wp:docPr id="51213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369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7</w:t>
      </w:r>
    </w:p>
    <w:p w14:paraId="2446A504" w14:textId="7EB118B8" w:rsidR="001A63B1" w:rsidRPr="00BB5E28" w:rsidRDefault="001A63B1" w:rsidP="002149CD"/>
    <w:sectPr w:rsidR="001A63B1" w:rsidRPr="00BB5E28" w:rsidSect="002F3E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9837" w14:textId="77777777" w:rsidR="002F3E5E" w:rsidRDefault="002F3E5E">
      <w:r>
        <w:separator/>
      </w:r>
    </w:p>
  </w:endnote>
  <w:endnote w:type="continuationSeparator" w:id="0">
    <w:p w14:paraId="2BABE617" w14:textId="77777777" w:rsidR="002F3E5E" w:rsidRDefault="002F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33C7E0AF" w:rsidR="00844290" w:rsidRDefault="008F6EA1" w:rsidP="00CF1105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548DD4" w:themeColor="text2" w:themeTint="99"/>
        <w:spacing w:val="60"/>
      </w:rPr>
      <w:t>Spring 2024                                             Pag</w:t>
    </w:r>
    <w:r w:rsidR="00844290">
      <w:rPr>
        <w:color w:val="548DD4" w:themeColor="text2" w:themeTint="99"/>
        <w:spacing w:val="60"/>
      </w:rPr>
      <w:t>e</w:t>
    </w:r>
    <w:r w:rsidR="00844290">
      <w:rPr>
        <w:color w:val="548DD4" w:themeColor="text2" w:themeTint="99"/>
      </w:rPr>
      <w:t xml:space="preserve">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PAGE 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  <w:r w:rsidR="00844290">
      <w:rPr>
        <w:color w:val="17365D" w:themeColor="text2" w:themeShade="BF"/>
      </w:rPr>
      <w:t xml:space="preserve"> |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NUMPAGES  \* Arabic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E42B" w14:textId="77777777" w:rsidR="008F6EA1" w:rsidRDefault="008F6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79AC" w14:textId="77777777" w:rsidR="002F3E5E" w:rsidRDefault="002F3E5E">
      <w:r>
        <w:separator/>
      </w:r>
    </w:p>
  </w:footnote>
  <w:footnote w:type="continuationSeparator" w:id="0">
    <w:p w14:paraId="2AD77DD7" w14:textId="77777777" w:rsidR="002F3E5E" w:rsidRDefault="002F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4533" w14:textId="77777777" w:rsidR="008F6EA1" w:rsidRDefault="008F6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2B1" w14:textId="77777777" w:rsidR="008F6EA1" w:rsidRDefault="008F6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7070" w14:textId="77777777" w:rsidR="008F6EA1" w:rsidRDefault="008F6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0D65"/>
    <w:rsid w:val="0011351B"/>
    <w:rsid w:val="00126E2C"/>
    <w:rsid w:val="00132B06"/>
    <w:rsid w:val="00136515"/>
    <w:rsid w:val="00156EB9"/>
    <w:rsid w:val="001637B6"/>
    <w:rsid w:val="001A4360"/>
    <w:rsid w:val="001A63B1"/>
    <w:rsid w:val="001C1BB2"/>
    <w:rsid w:val="001D2378"/>
    <w:rsid w:val="001E7D64"/>
    <w:rsid w:val="001F7408"/>
    <w:rsid w:val="002149CD"/>
    <w:rsid w:val="00221C1A"/>
    <w:rsid w:val="00263D8E"/>
    <w:rsid w:val="00267904"/>
    <w:rsid w:val="00272DDC"/>
    <w:rsid w:val="00290966"/>
    <w:rsid w:val="00290B40"/>
    <w:rsid w:val="0029657A"/>
    <w:rsid w:val="002A0E97"/>
    <w:rsid w:val="002A2C77"/>
    <w:rsid w:val="002A7C5E"/>
    <w:rsid w:val="002D7ED5"/>
    <w:rsid w:val="002E25CF"/>
    <w:rsid w:val="002E4C58"/>
    <w:rsid w:val="002F3E5E"/>
    <w:rsid w:val="002F442D"/>
    <w:rsid w:val="00324F8B"/>
    <w:rsid w:val="00364A68"/>
    <w:rsid w:val="00394D55"/>
    <w:rsid w:val="003A241A"/>
    <w:rsid w:val="003A46F9"/>
    <w:rsid w:val="003D49B3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61AA8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C72AE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E0651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96806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8F6EA1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26D72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52BD"/>
    <w:rsid w:val="00B33CB9"/>
    <w:rsid w:val="00B54893"/>
    <w:rsid w:val="00B73AC4"/>
    <w:rsid w:val="00BA30C5"/>
    <w:rsid w:val="00BA3C76"/>
    <w:rsid w:val="00BA490C"/>
    <w:rsid w:val="00BB5E28"/>
    <w:rsid w:val="00BB64C5"/>
    <w:rsid w:val="00BC01C9"/>
    <w:rsid w:val="00BC1A80"/>
    <w:rsid w:val="00BD385C"/>
    <w:rsid w:val="00BE1AD9"/>
    <w:rsid w:val="00BE3EDC"/>
    <w:rsid w:val="00BF0674"/>
    <w:rsid w:val="00C11BFB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CF1105"/>
    <w:rsid w:val="00D068CB"/>
    <w:rsid w:val="00D16474"/>
    <w:rsid w:val="00D263D4"/>
    <w:rsid w:val="00D34F3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7105C"/>
    <w:rsid w:val="00E73413"/>
    <w:rsid w:val="00E959F8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B806FE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B806FE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27E65"/>
    <w:rsid w:val="0026396B"/>
    <w:rsid w:val="0027594D"/>
    <w:rsid w:val="002B7367"/>
    <w:rsid w:val="00611FA2"/>
    <w:rsid w:val="00844F40"/>
    <w:rsid w:val="00A00EB0"/>
    <w:rsid w:val="00B806FE"/>
    <w:rsid w:val="00D3582F"/>
    <w:rsid w:val="00E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2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262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2024-02-05T01:39:00Z</dcterms:created>
  <dcterms:modified xsi:type="dcterms:W3CDTF">2024-02-05T01:39:00Z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