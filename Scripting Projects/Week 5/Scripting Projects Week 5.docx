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sdt>
          <w:sdtPr>
            <w:alias w:val="Course Name"/>
            <w:tag w:val="Course Name"/>
            <w:id w:val="1200281808"/>
            <w:placeholder>
              <w:docPart w:val="2F102893EB8243CDB7E70C0538F31506"/>
            </w:placeholder>
            <w:dropDownList>
              <w:listItem w:value="Choose an item."/>
              <w:listItem w:displayText="ITD-1013 Fundamentals of Information Technology" w:value="ITD-1013 Fundamentals of Information Technology"/>
              <w:listItem w:displayText="ITD-1033 Computer Logic &amp; Flowcharting" w:value="ITD-1033 Computer Logic &amp; Flowcharting"/>
              <w:listItem w:displayText="ITD-1203 Introduction to C Programming" w:value="ITD-1203 Introduction to C Programming"/>
              <w:listItem w:displayText="ITD-1213 Hardware Systems Support" w:value="ITD-1213 Hardware Systems Support"/>
              <w:listItem w:displayText="ITD-1223 Network Systems" w:value="ITD-1223 Network Systems"/>
              <w:listItem w:displayText="ITD-1243 Principles of Information Security" w:value="ITD-1243 Principles of Information Security"/>
              <w:listItem w:displayText="ITD-1353 Web Development" w:value="ITD-1353 Web Development"/>
              <w:listItem w:displayText="ITD-1403 Cyber Ethics &amp; Law" w:value="ITD-1403 Cyber Ethics &amp; Law"/>
              <w:listItem w:displayText="ITD-2133 Network Support Mgmt" w:value="ITD-2133 Network Support Mgmt"/>
              <w:listItem w:displayText="ITD-2203 Database Systems" w:value="ITD-2203 Database Systems"/>
              <w:listItem w:displayText="ITD-2223 Operating Systems" w:value="ITD-2223 Operating Systems"/>
              <w:listItem w:displayText="ITD-2313 Script Programming" w:value="ITD-2313 Script Programming"/>
              <w:listItem w:displayText="ITD-2413 Enterprise Security Management" w:value="ITD-2413 Enterprise Security Management"/>
              <w:listItem w:displayText="ITD-3153 Lan/Wan Routing &amp; Switching" w:value="ITD-3153 Lan/Wan Routing &amp; Switching"/>
              <w:listItem w:displayText="ITD-3253 Server Administration" w:value="ITD-3253 Server Administration"/>
              <w:listItem w:displayText="ITD-3323 Enterprise Framework" w:value="ITD-3323 Enterprise Framework"/>
              <w:listItem w:displayText="ITD-3333 Distributed Application Development" w:value="ITD-3333 Distributed Application Development"/>
              <w:listItem w:displayText="ITD-3433 Digital Forensics" w:value="ITD-3433 Digital Forensics"/>
              <w:listItem w:displayText="ITD-3443 Network Security" w:value="ITD-3443 Network Security"/>
              <w:listItem w:displayText="ITD-3533 Secure System Administration" w:value="ITD-3533 Secure System Administration"/>
              <w:listItem w:displayText="ITD-3633 IT Organization Training" w:value="ITD-3633 IT Organization Training"/>
              <w:listItem w:displayText="ITD-3663 Mobile Programming" w:value="ITD-3663 Mobile Programming"/>
              <w:listItem w:displayText="ITD-3683 Mobile Device Forensics" w:value="ITD-3683 Mobile Device Forensics"/>
              <w:listItem w:displayText="ITD-3793 IT Project Management" w:value="ITD-3793 IT Project Management"/>
              <w:listItem w:displayText="ITD-4223 Ethical Hacking &amp; Pen Testing" w:value="ITD-4223 Ethical Hacking &amp; Pen Testing"/>
            </w:dropDownList>
          </w:sdtPr>
          <w:sdtEndPr/>
          <w:sdtContent>
            <w:tc>
              <w:tcPr>
                <w:tcW w:w="7218" w:type="dxa"/>
              </w:tcPr>
              <w:p w14:paraId="58C59405" w14:textId="3FC1B381" w:rsidR="00272DDC" w:rsidRPr="006E6826" w:rsidRDefault="00E7105C" w:rsidP="00221C1A">
                <w:pPr>
                  <w:keepNext/>
                  <w:keepLines/>
                </w:pPr>
                <w:r>
                  <w:t>ITD-2313 Script Programming</w:t>
                </w:r>
              </w:p>
            </w:tc>
          </w:sdtContent>
        </w:sdt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sdt>
            <w:sdtPr>
              <w:id w:val="1887836544"/>
              <w:placeholder>
                <w:docPart w:val="C961E26CAF524E0F8BA526469C7F095A"/>
              </w:placeholder>
              <w:dropDownList>
                <w:listItem w:displayText="Select from list" w:value="Select from list"/>
                <w:listItem w:displayText="J. Biasi" w:value="J. Biasi"/>
                <w:listItem w:displayText="K. Collins" w:value="K. Collins"/>
                <w:listItem w:displayText="B. Cox" w:value="B. Cox"/>
                <w:listItem w:displayText="S. Eldridge" w:value="S. Eldridge"/>
                <w:listItem w:displayText="S. Fisher" w:value="S. Fisher"/>
                <w:listItem w:displayText="C. Gootos" w:value="C. Gootos"/>
                <w:listItem w:displayText="F. Guinn" w:value="F. Guinn"/>
                <w:listItem w:displayText="M. Hass" w:value="M. Hass"/>
                <w:listItem w:displayText="F. Keller" w:value="F. Keller"/>
                <w:listItem w:displayText="H. Licht" w:value="H. Licht"/>
                <w:listItem w:displayText="J. Mansker" w:value="J. Mansker"/>
                <w:listItem w:displayText="D. McCammon" w:value="D. McCammon"/>
                <w:listItem w:displayText="G. Morris" w:value="G. Morris"/>
                <w:listItem w:displayText="J. Nicholson" w:value="J. Nicholson"/>
                <w:listItem w:displayText="B. Perez" w:value="B. Perez"/>
                <w:listItem w:displayText="M. Pranger" w:value="M. Pranger"/>
                <w:listItem w:displayText="M. Schnell" w:value="M. Schnell"/>
                <w:listItem w:displayText="P. Serrano" w:value="P. Serrano"/>
                <w:listItem w:displayText="J. Story" w:value="J. Story"/>
                <w:listItem w:displayText="A. Tripp" w:value="A. Tripp"/>
                <w:listItem w:displayText="D. Waldrep" w:value="D. Waldrep"/>
                <w:listItem w:displayText="J. Watson" w:value="J. Watson"/>
                <w:listItem w:displayText="B. Weber" w:value="B. Weber"/>
                <w:listItem w:displayText="B. Winters" w:value="B. Winters"/>
              </w:dropDownList>
            </w:sdtPr>
            <w:sdtEndPr/>
            <w:sdtContent>
              <w:p w14:paraId="43212E10" w14:textId="5742AA95" w:rsidR="00272DDC" w:rsidRPr="006E6826" w:rsidRDefault="00E7105C" w:rsidP="007F5540">
                <w:pPr>
                  <w:keepNext/>
                  <w:keepLines/>
                </w:pPr>
                <w:r>
                  <w:t>G. Morris</w:t>
                </w:r>
              </w:p>
            </w:sdtContent>
          </w:sdt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66FD05E" w:rsidR="00272DDC" w:rsidRPr="006E6826" w:rsidRDefault="005C72AE" w:rsidP="007F5540">
            <w:pPr>
              <w:keepNext/>
              <w:keepLines/>
            </w:pPr>
            <w:r>
              <w:t>Zane Fanelli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02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54969B2D" w:rsidR="00272DDC" w:rsidRPr="006E6826" w:rsidRDefault="005354A2" w:rsidP="007F5540">
                <w:pPr>
                  <w:keepNext/>
                  <w:keepLines/>
                </w:pPr>
                <w:r>
                  <w:t>2/11/2024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/>
      <w:sdtContent>
        <w:p w14:paraId="69B03F73" w14:textId="08413FF7" w:rsidR="00126E2C" w:rsidRDefault="005354A2" w:rsidP="003D49B3">
          <w:pPr>
            <w:jc w:val="center"/>
          </w:pPr>
          <w:r>
            <w:t>Scripting Projects Assignment Week 5</w:t>
          </w:r>
        </w:p>
      </w:sdtContent>
    </w:sdt>
    <w:p w14:paraId="1B16895A" w14:textId="6FB5C421" w:rsidR="00E8512A" w:rsidRDefault="00E8512A" w:rsidP="003D49B3">
      <w:pPr>
        <w:jc w:val="center"/>
      </w:pPr>
    </w:p>
    <w:p w14:paraId="74E0F26A" w14:textId="0ACFFF22" w:rsidR="00E8512A" w:rsidRDefault="00E8512A" w:rsidP="00E8512A">
      <w:r w:rsidRPr="00E8512A">
        <w:drawing>
          <wp:anchor distT="0" distB="0" distL="114300" distR="114300" simplePos="0" relativeHeight="251652608" behindDoc="1" locked="0" layoutInCell="1" allowOverlap="1" wp14:anchorId="5EB4BCB8" wp14:editId="687B745F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6309360" cy="6248400"/>
            <wp:effectExtent l="0" t="0" r="0" b="0"/>
            <wp:wrapTight wrapText="bothSides">
              <wp:wrapPolygon edited="0">
                <wp:start x="0" y="0"/>
                <wp:lineTo x="0" y="21534"/>
                <wp:lineTo x="21522" y="21534"/>
                <wp:lineTo x="21522" y="0"/>
                <wp:lineTo x="0" y="0"/>
              </wp:wrapPolygon>
            </wp:wrapTight>
            <wp:docPr id="1962268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6827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Project 1:</w:t>
      </w:r>
    </w:p>
    <w:p w14:paraId="51E4B229" w14:textId="38F3EBED" w:rsidR="00E8512A" w:rsidRDefault="00035880" w:rsidP="00E8512A">
      <w:r>
        <w:lastRenderedPageBreak/>
        <w:t>Project 2:</w:t>
      </w:r>
    </w:p>
    <w:p w14:paraId="6AC81E97" w14:textId="00AEB7D9" w:rsidR="00035880" w:rsidRDefault="00035880" w:rsidP="00E8512A">
      <w:r w:rsidRPr="00035880">
        <w:drawing>
          <wp:anchor distT="0" distB="0" distL="114300" distR="114300" simplePos="0" relativeHeight="251653632" behindDoc="1" locked="0" layoutInCell="1" allowOverlap="1" wp14:anchorId="5DCFE876" wp14:editId="662F6034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5672455" cy="7448550"/>
            <wp:effectExtent l="0" t="0" r="4445" b="0"/>
            <wp:wrapTight wrapText="bothSides">
              <wp:wrapPolygon edited="0">
                <wp:start x="0" y="0"/>
                <wp:lineTo x="0" y="21545"/>
                <wp:lineTo x="21544" y="21545"/>
                <wp:lineTo x="21544" y="0"/>
                <wp:lineTo x="0" y="0"/>
              </wp:wrapPolygon>
            </wp:wrapTight>
            <wp:docPr id="1252955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5599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B09CB" w14:textId="77777777" w:rsidR="00035880" w:rsidRPr="00035880" w:rsidRDefault="00035880" w:rsidP="00035880"/>
    <w:p w14:paraId="799E3AAA" w14:textId="77777777" w:rsidR="00035880" w:rsidRPr="00035880" w:rsidRDefault="00035880" w:rsidP="00035880"/>
    <w:p w14:paraId="43E41A75" w14:textId="77777777" w:rsidR="00035880" w:rsidRPr="00035880" w:rsidRDefault="00035880" w:rsidP="00035880"/>
    <w:p w14:paraId="1211301E" w14:textId="77777777" w:rsidR="00035880" w:rsidRPr="00035880" w:rsidRDefault="00035880" w:rsidP="00035880"/>
    <w:p w14:paraId="31ABC0E5" w14:textId="77777777" w:rsidR="00035880" w:rsidRPr="00035880" w:rsidRDefault="00035880" w:rsidP="00035880"/>
    <w:p w14:paraId="0890FF0E" w14:textId="77777777" w:rsidR="00035880" w:rsidRPr="00035880" w:rsidRDefault="00035880" w:rsidP="00035880"/>
    <w:p w14:paraId="2A3609DB" w14:textId="77777777" w:rsidR="00035880" w:rsidRPr="00035880" w:rsidRDefault="00035880" w:rsidP="00035880"/>
    <w:p w14:paraId="7ED19122" w14:textId="77777777" w:rsidR="00035880" w:rsidRPr="00035880" w:rsidRDefault="00035880" w:rsidP="00035880"/>
    <w:p w14:paraId="19417152" w14:textId="77777777" w:rsidR="00035880" w:rsidRPr="00035880" w:rsidRDefault="00035880" w:rsidP="00035880"/>
    <w:p w14:paraId="1C5C8651" w14:textId="77777777" w:rsidR="00035880" w:rsidRPr="00035880" w:rsidRDefault="00035880" w:rsidP="00035880"/>
    <w:p w14:paraId="3401BBC2" w14:textId="77777777" w:rsidR="00035880" w:rsidRPr="00035880" w:rsidRDefault="00035880" w:rsidP="00035880"/>
    <w:p w14:paraId="5336CA90" w14:textId="77777777" w:rsidR="00035880" w:rsidRPr="00035880" w:rsidRDefault="00035880" w:rsidP="00035880"/>
    <w:p w14:paraId="1420220C" w14:textId="77777777" w:rsidR="00035880" w:rsidRPr="00035880" w:rsidRDefault="00035880" w:rsidP="00035880"/>
    <w:p w14:paraId="7BED2969" w14:textId="77777777" w:rsidR="00035880" w:rsidRPr="00035880" w:rsidRDefault="00035880" w:rsidP="00035880"/>
    <w:p w14:paraId="31350460" w14:textId="77777777" w:rsidR="00035880" w:rsidRPr="00035880" w:rsidRDefault="00035880" w:rsidP="00035880"/>
    <w:p w14:paraId="427D8329" w14:textId="77777777" w:rsidR="00035880" w:rsidRPr="00035880" w:rsidRDefault="00035880" w:rsidP="00035880"/>
    <w:p w14:paraId="5D344868" w14:textId="77777777" w:rsidR="00035880" w:rsidRPr="00035880" w:rsidRDefault="00035880" w:rsidP="00035880"/>
    <w:p w14:paraId="30ED2979" w14:textId="77777777" w:rsidR="00035880" w:rsidRPr="00035880" w:rsidRDefault="00035880" w:rsidP="00035880"/>
    <w:p w14:paraId="23548FE2" w14:textId="77777777" w:rsidR="00035880" w:rsidRPr="00035880" w:rsidRDefault="00035880" w:rsidP="00035880"/>
    <w:p w14:paraId="441A2A71" w14:textId="77777777" w:rsidR="00035880" w:rsidRPr="00035880" w:rsidRDefault="00035880" w:rsidP="00035880"/>
    <w:p w14:paraId="7FE1A2A3" w14:textId="77777777" w:rsidR="00035880" w:rsidRPr="00035880" w:rsidRDefault="00035880" w:rsidP="00035880"/>
    <w:p w14:paraId="5D588BA3" w14:textId="77777777" w:rsidR="00035880" w:rsidRPr="00035880" w:rsidRDefault="00035880" w:rsidP="00035880"/>
    <w:p w14:paraId="629A86F7" w14:textId="77777777" w:rsidR="00035880" w:rsidRPr="00035880" w:rsidRDefault="00035880" w:rsidP="00035880"/>
    <w:p w14:paraId="60EFA7F0" w14:textId="77777777" w:rsidR="00035880" w:rsidRPr="00035880" w:rsidRDefault="00035880" w:rsidP="00035880"/>
    <w:p w14:paraId="5FF136F2" w14:textId="77777777" w:rsidR="00035880" w:rsidRPr="00035880" w:rsidRDefault="00035880" w:rsidP="00035880"/>
    <w:p w14:paraId="7976CDF2" w14:textId="77777777" w:rsidR="00035880" w:rsidRPr="00035880" w:rsidRDefault="00035880" w:rsidP="00035880"/>
    <w:p w14:paraId="526CDC8B" w14:textId="77777777" w:rsidR="00035880" w:rsidRPr="00035880" w:rsidRDefault="00035880" w:rsidP="00035880"/>
    <w:p w14:paraId="32B22886" w14:textId="77777777" w:rsidR="00035880" w:rsidRPr="00035880" w:rsidRDefault="00035880" w:rsidP="00035880"/>
    <w:p w14:paraId="055C0EEF" w14:textId="77777777" w:rsidR="00035880" w:rsidRPr="00035880" w:rsidRDefault="00035880" w:rsidP="00035880"/>
    <w:p w14:paraId="4D494981" w14:textId="77777777" w:rsidR="00035880" w:rsidRPr="00035880" w:rsidRDefault="00035880" w:rsidP="00035880"/>
    <w:p w14:paraId="00466D99" w14:textId="77777777" w:rsidR="00035880" w:rsidRPr="00035880" w:rsidRDefault="00035880" w:rsidP="00035880"/>
    <w:p w14:paraId="47EAB74C" w14:textId="77777777" w:rsidR="00035880" w:rsidRPr="00035880" w:rsidRDefault="00035880" w:rsidP="00035880"/>
    <w:p w14:paraId="56111D6E" w14:textId="77777777" w:rsidR="00035880" w:rsidRPr="00035880" w:rsidRDefault="00035880" w:rsidP="00035880"/>
    <w:p w14:paraId="2A2D1A6B" w14:textId="77777777" w:rsidR="00035880" w:rsidRPr="00035880" w:rsidRDefault="00035880" w:rsidP="00035880"/>
    <w:p w14:paraId="0D775FAC" w14:textId="77777777" w:rsidR="00035880" w:rsidRPr="00035880" w:rsidRDefault="00035880" w:rsidP="00035880"/>
    <w:p w14:paraId="4434AD12" w14:textId="77777777" w:rsidR="00035880" w:rsidRPr="00035880" w:rsidRDefault="00035880" w:rsidP="00035880"/>
    <w:p w14:paraId="44D7324E" w14:textId="77777777" w:rsidR="00035880" w:rsidRPr="00035880" w:rsidRDefault="00035880" w:rsidP="00035880"/>
    <w:p w14:paraId="50BC06A4" w14:textId="77777777" w:rsidR="00035880" w:rsidRPr="00035880" w:rsidRDefault="00035880" w:rsidP="00035880"/>
    <w:p w14:paraId="3692CB48" w14:textId="77777777" w:rsidR="00035880" w:rsidRPr="00035880" w:rsidRDefault="00035880" w:rsidP="00035880"/>
    <w:p w14:paraId="22412C24" w14:textId="77777777" w:rsidR="00035880" w:rsidRPr="00035880" w:rsidRDefault="00035880" w:rsidP="00035880"/>
    <w:p w14:paraId="77CC932B" w14:textId="77777777" w:rsidR="00035880" w:rsidRDefault="00035880" w:rsidP="00035880"/>
    <w:p w14:paraId="16EA0244" w14:textId="77777777" w:rsidR="00035880" w:rsidRPr="00035880" w:rsidRDefault="00035880" w:rsidP="00035880"/>
    <w:p w14:paraId="1B37F0EF" w14:textId="77777777" w:rsidR="00035880" w:rsidRPr="00035880" w:rsidRDefault="00035880" w:rsidP="00035880"/>
    <w:p w14:paraId="69D086A0" w14:textId="77777777" w:rsidR="00035880" w:rsidRDefault="00035880" w:rsidP="00035880"/>
    <w:p w14:paraId="7514FE27" w14:textId="77777777" w:rsidR="00035880" w:rsidRDefault="00035880" w:rsidP="00035880"/>
    <w:p w14:paraId="29AF0F29" w14:textId="77777777" w:rsidR="00035880" w:rsidRDefault="00035880" w:rsidP="00035880"/>
    <w:p w14:paraId="697D4B2B" w14:textId="27D1E1A7" w:rsidR="00035880" w:rsidRDefault="00F41955" w:rsidP="00035880">
      <w:r w:rsidRPr="00F41955">
        <w:lastRenderedPageBreak/>
        <w:drawing>
          <wp:anchor distT="0" distB="0" distL="114300" distR="114300" simplePos="0" relativeHeight="251658752" behindDoc="1" locked="0" layoutInCell="1" allowOverlap="1" wp14:anchorId="5C9CB5F1" wp14:editId="39CA818F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6309360" cy="6153150"/>
            <wp:effectExtent l="0" t="0" r="0" b="0"/>
            <wp:wrapTight wrapText="bothSides">
              <wp:wrapPolygon edited="0">
                <wp:start x="0" y="0"/>
                <wp:lineTo x="0" y="21533"/>
                <wp:lineTo x="21522" y="21533"/>
                <wp:lineTo x="21522" y="0"/>
                <wp:lineTo x="0" y="0"/>
              </wp:wrapPolygon>
            </wp:wrapTight>
            <wp:docPr id="1348675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7523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5880">
        <w:t>Project 3:</w:t>
      </w:r>
    </w:p>
    <w:p w14:paraId="22A9A835" w14:textId="5ADE939D" w:rsidR="00F41955" w:rsidRDefault="00F41955" w:rsidP="00035880"/>
    <w:p w14:paraId="2D98E8BA" w14:textId="77777777" w:rsidR="00F41955" w:rsidRDefault="00F41955" w:rsidP="00035880"/>
    <w:p w14:paraId="3C34B098" w14:textId="77777777" w:rsidR="00F41955" w:rsidRDefault="00F41955" w:rsidP="00035880"/>
    <w:p w14:paraId="399F9BDE" w14:textId="77777777" w:rsidR="00F41955" w:rsidRDefault="00F41955" w:rsidP="00035880"/>
    <w:p w14:paraId="0A53BA43" w14:textId="77777777" w:rsidR="00F41955" w:rsidRDefault="00F41955" w:rsidP="00035880"/>
    <w:p w14:paraId="0316276A" w14:textId="77777777" w:rsidR="00F41955" w:rsidRDefault="00F41955" w:rsidP="00035880"/>
    <w:p w14:paraId="129D5854" w14:textId="77777777" w:rsidR="00F41955" w:rsidRDefault="00F41955" w:rsidP="00035880"/>
    <w:p w14:paraId="24AE77FB" w14:textId="77777777" w:rsidR="00F41955" w:rsidRDefault="00F41955" w:rsidP="00035880"/>
    <w:p w14:paraId="5A656A12" w14:textId="77777777" w:rsidR="00F41955" w:rsidRDefault="00F41955" w:rsidP="00035880"/>
    <w:p w14:paraId="2FB2F6A9" w14:textId="77777777" w:rsidR="00F41955" w:rsidRDefault="00F41955" w:rsidP="00035880"/>
    <w:p w14:paraId="3B11C487" w14:textId="77777777" w:rsidR="00F41955" w:rsidRDefault="00F41955" w:rsidP="00035880"/>
    <w:p w14:paraId="1930DF05" w14:textId="01F2878A" w:rsidR="00F41955" w:rsidRDefault="00F41955" w:rsidP="00035880">
      <w:r>
        <w:lastRenderedPageBreak/>
        <w:t>Project 10</w:t>
      </w:r>
    </w:p>
    <w:p w14:paraId="051EA980" w14:textId="62D00DC4" w:rsidR="00C6461D" w:rsidRDefault="00C6461D" w:rsidP="00035880">
      <w:pPr>
        <w:rPr>
          <w:noProof/>
        </w:rPr>
      </w:pPr>
      <w:r w:rsidRPr="00C6461D">
        <w:drawing>
          <wp:anchor distT="0" distB="0" distL="114300" distR="114300" simplePos="0" relativeHeight="251660800" behindDoc="1" locked="0" layoutInCell="1" allowOverlap="1" wp14:anchorId="7740C8ED" wp14:editId="02D834F3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6309360" cy="6562725"/>
            <wp:effectExtent l="0" t="0" r="0" b="9525"/>
            <wp:wrapTight wrapText="bothSides">
              <wp:wrapPolygon edited="0">
                <wp:start x="0" y="0"/>
                <wp:lineTo x="0" y="21569"/>
                <wp:lineTo x="21522" y="21569"/>
                <wp:lineTo x="21522" y="0"/>
                <wp:lineTo x="0" y="0"/>
              </wp:wrapPolygon>
            </wp:wrapTight>
            <wp:docPr id="494284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84396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Code:</w:t>
      </w:r>
      <w:r w:rsidRPr="00C6461D">
        <w:rPr>
          <w:noProof/>
        </w:rPr>
        <w:t xml:space="preserve"> </w:t>
      </w:r>
    </w:p>
    <w:p w14:paraId="1F920463" w14:textId="77777777" w:rsidR="00C6461D" w:rsidRDefault="00C6461D" w:rsidP="00035880">
      <w:pPr>
        <w:rPr>
          <w:noProof/>
        </w:rPr>
      </w:pPr>
    </w:p>
    <w:p w14:paraId="1E74F98F" w14:textId="77777777" w:rsidR="00C6461D" w:rsidRDefault="00C6461D" w:rsidP="00035880">
      <w:pPr>
        <w:rPr>
          <w:noProof/>
        </w:rPr>
      </w:pPr>
    </w:p>
    <w:p w14:paraId="174EA028" w14:textId="77777777" w:rsidR="00C6461D" w:rsidRDefault="00C6461D" w:rsidP="00035880">
      <w:pPr>
        <w:rPr>
          <w:noProof/>
        </w:rPr>
      </w:pPr>
    </w:p>
    <w:p w14:paraId="71083DEC" w14:textId="77777777" w:rsidR="00C6461D" w:rsidRDefault="00C6461D" w:rsidP="00035880">
      <w:pPr>
        <w:rPr>
          <w:noProof/>
        </w:rPr>
      </w:pPr>
    </w:p>
    <w:p w14:paraId="7CF84636" w14:textId="77777777" w:rsidR="00C6461D" w:rsidRDefault="00C6461D" w:rsidP="00035880">
      <w:pPr>
        <w:rPr>
          <w:noProof/>
        </w:rPr>
      </w:pPr>
    </w:p>
    <w:p w14:paraId="3555D836" w14:textId="77777777" w:rsidR="00C6461D" w:rsidRDefault="00C6461D" w:rsidP="00035880">
      <w:pPr>
        <w:rPr>
          <w:noProof/>
        </w:rPr>
      </w:pPr>
    </w:p>
    <w:p w14:paraId="739E3EDC" w14:textId="77777777" w:rsidR="00C6461D" w:rsidRDefault="00C6461D" w:rsidP="00035880">
      <w:pPr>
        <w:rPr>
          <w:noProof/>
        </w:rPr>
      </w:pPr>
    </w:p>
    <w:p w14:paraId="269CF136" w14:textId="77777777" w:rsidR="00C6461D" w:rsidRDefault="00C6461D" w:rsidP="00035880">
      <w:pPr>
        <w:rPr>
          <w:noProof/>
        </w:rPr>
      </w:pPr>
    </w:p>
    <w:p w14:paraId="069B7A3F" w14:textId="66AA7773" w:rsidR="00C6461D" w:rsidRDefault="00C6461D" w:rsidP="00035880">
      <w:pPr>
        <w:rPr>
          <w:noProof/>
        </w:rPr>
      </w:pPr>
      <w:r w:rsidRPr="00C6461D">
        <w:lastRenderedPageBreak/>
        <w:drawing>
          <wp:anchor distT="0" distB="0" distL="114300" distR="114300" simplePos="0" relativeHeight="251662848" behindDoc="1" locked="0" layoutInCell="1" allowOverlap="1" wp14:anchorId="7D9B0ABC" wp14:editId="492A43A7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6309360" cy="6915150"/>
            <wp:effectExtent l="0" t="0" r="0" b="0"/>
            <wp:wrapTight wrapText="bothSides">
              <wp:wrapPolygon edited="0">
                <wp:start x="0" y="0"/>
                <wp:lineTo x="0" y="21540"/>
                <wp:lineTo x="21522" y="21540"/>
                <wp:lineTo x="21522" y="0"/>
                <wp:lineTo x="0" y="0"/>
              </wp:wrapPolygon>
            </wp:wrapTight>
            <wp:docPr id="2135199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9942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>Results:</w:t>
      </w:r>
    </w:p>
    <w:p w14:paraId="4AB86648" w14:textId="51989C21" w:rsidR="00C6461D" w:rsidRPr="00035880" w:rsidRDefault="00C6461D" w:rsidP="00035880"/>
    <w:sectPr w:rsidR="00C6461D" w:rsidRPr="00035880" w:rsidSect="002F3E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9837" w14:textId="77777777" w:rsidR="002F3E5E" w:rsidRDefault="002F3E5E">
      <w:r>
        <w:separator/>
      </w:r>
    </w:p>
  </w:endnote>
  <w:endnote w:type="continuationSeparator" w:id="0">
    <w:p w14:paraId="2BABE617" w14:textId="77777777" w:rsidR="002F3E5E" w:rsidRDefault="002F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8D96" w14:textId="33C7E0AF" w:rsidR="00844290" w:rsidRDefault="008F6EA1" w:rsidP="00CF1105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548DD4" w:themeColor="text2" w:themeTint="99"/>
        <w:spacing w:val="60"/>
      </w:rPr>
      <w:t>Spring 2024                                             Pag</w:t>
    </w:r>
    <w:r w:rsidR="00844290">
      <w:rPr>
        <w:color w:val="548DD4" w:themeColor="text2" w:themeTint="99"/>
        <w:spacing w:val="60"/>
      </w:rPr>
      <w:t>e</w:t>
    </w:r>
    <w:r w:rsidR="00844290">
      <w:rPr>
        <w:color w:val="548DD4" w:themeColor="text2" w:themeTint="99"/>
      </w:rPr>
      <w:t xml:space="preserve"> </w:t>
    </w:r>
    <w:r w:rsidR="00844290">
      <w:rPr>
        <w:color w:val="17365D" w:themeColor="text2" w:themeShade="BF"/>
      </w:rPr>
      <w:fldChar w:fldCharType="begin"/>
    </w:r>
    <w:r w:rsidR="00844290">
      <w:rPr>
        <w:color w:val="17365D" w:themeColor="text2" w:themeShade="BF"/>
      </w:rPr>
      <w:instrText xml:space="preserve"> PAGE   \* MERGEFORMAT </w:instrText>
    </w:r>
    <w:r w:rsidR="00844290">
      <w:rPr>
        <w:color w:val="17365D" w:themeColor="text2" w:themeShade="BF"/>
      </w:rPr>
      <w:fldChar w:fldCharType="separate"/>
    </w:r>
    <w:r w:rsidR="00844290">
      <w:rPr>
        <w:noProof/>
        <w:color w:val="17365D" w:themeColor="text2" w:themeShade="BF"/>
      </w:rPr>
      <w:t>1</w:t>
    </w:r>
    <w:r w:rsidR="00844290">
      <w:rPr>
        <w:color w:val="17365D" w:themeColor="text2" w:themeShade="BF"/>
      </w:rPr>
      <w:fldChar w:fldCharType="end"/>
    </w:r>
    <w:r w:rsidR="00844290">
      <w:rPr>
        <w:color w:val="17365D" w:themeColor="text2" w:themeShade="BF"/>
      </w:rPr>
      <w:t xml:space="preserve"> | </w:t>
    </w:r>
    <w:r w:rsidR="00844290">
      <w:rPr>
        <w:color w:val="17365D" w:themeColor="text2" w:themeShade="BF"/>
      </w:rPr>
      <w:fldChar w:fldCharType="begin"/>
    </w:r>
    <w:r w:rsidR="00844290">
      <w:rPr>
        <w:color w:val="17365D" w:themeColor="text2" w:themeShade="BF"/>
      </w:rPr>
      <w:instrText xml:space="preserve"> NUMPAGES  \* Arabic  \* MERGEFORMAT </w:instrText>
    </w:r>
    <w:r w:rsidR="00844290">
      <w:rPr>
        <w:color w:val="17365D" w:themeColor="text2" w:themeShade="BF"/>
      </w:rPr>
      <w:fldChar w:fldCharType="separate"/>
    </w:r>
    <w:r w:rsidR="00844290">
      <w:rPr>
        <w:noProof/>
        <w:color w:val="17365D" w:themeColor="text2" w:themeShade="BF"/>
      </w:rPr>
      <w:t>1</w:t>
    </w:r>
    <w:r w:rsidR="00844290">
      <w:rPr>
        <w:color w:val="17365D" w:themeColor="text2" w:themeShade="BF"/>
      </w:rPr>
      <w:fldChar w:fldCharType="end"/>
    </w:r>
  </w:p>
  <w:p w14:paraId="5262F338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E42B" w14:textId="77777777" w:rsidR="008F6EA1" w:rsidRDefault="008F6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79AC" w14:textId="77777777" w:rsidR="002F3E5E" w:rsidRDefault="002F3E5E">
      <w:r>
        <w:separator/>
      </w:r>
    </w:p>
  </w:footnote>
  <w:footnote w:type="continuationSeparator" w:id="0">
    <w:p w14:paraId="2AD77DD7" w14:textId="77777777" w:rsidR="002F3E5E" w:rsidRDefault="002F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4533" w14:textId="77777777" w:rsidR="008F6EA1" w:rsidRDefault="008F6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62B1" w14:textId="77777777" w:rsidR="008F6EA1" w:rsidRDefault="008F6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7070" w14:textId="77777777" w:rsidR="008F6EA1" w:rsidRDefault="008F6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35880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0D65"/>
    <w:rsid w:val="0011351B"/>
    <w:rsid w:val="00126E2C"/>
    <w:rsid w:val="00132B06"/>
    <w:rsid w:val="00136515"/>
    <w:rsid w:val="00156EB9"/>
    <w:rsid w:val="001637B6"/>
    <w:rsid w:val="001A4360"/>
    <w:rsid w:val="001C1BB2"/>
    <w:rsid w:val="001D2378"/>
    <w:rsid w:val="001E7D64"/>
    <w:rsid w:val="001F7408"/>
    <w:rsid w:val="00221C1A"/>
    <w:rsid w:val="00263D8E"/>
    <w:rsid w:val="00267904"/>
    <w:rsid w:val="00272DDC"/>
    <w:rsid w:val="00290966"/>
    <w:rsid w:val="00290B40"/>
    <w:rsid w:val="0029657A"/>
    <w:rsid w:val="002A0E97"/>
    <w:rsid w:val="002A2C77"/>
    <w:rsid w:val="002A7C5E"/>
    <w:rsid w:val="002D7ED5"/>
    <w:rsid w:val="002E25CF"/>
    <w:rsid w:val="002E4C58"/>
    <w:rsid w:val="002F3E5E"/>
    <w:rsid w:val="002F442D"/>
    <w:rsid w:val="00324F8B"/>
    <w:rsid w:val="00364A68"/>
    <w:rsid w:val="00394D55"/>
    <w:rsid w:val="003A241A"/>
    <w:rsid w:val="003A46F9"/>
    <w:rsid w:val="003D49B3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61AA8"/>
    <w:rsid w:val="0047415B"/>
    <w:rsid w:val="00497330"/>
    <w:rsid w:val="004C1E16"/>
    <w:rsid w:val="004D1541"/>
    <w:rsid w:val="004E5377"/>
    <w:rsid w:val="00503412"/>
    <w:rsid w:val="005304CC"/>
    <w:rsid w:val="005354A2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C72AE"/>
    <w:rsid w:val="005D1C1A"/>
    <w:rsid w:val="005E369C"/>
    <w:rsid w:val="005E5CF9"/>
    <w:rsid w:val="005E5E8A"/>
    <w:rsid w:val="00600EC9"/>
    <w:rsid w:val="00621A78"/>
    <w:rsid w:val="00633839"/>
    <w:rsid w:val="00634A91"/>
    <w:rsid w:val="00646CD9"/>
    <w:rsid w:val="00651CFC"/>
    <w:rsid w:val="00657A13"/>
    <w:rsid w:val="0069127E"/>
    <w:rsid w:val="006C12D7"/>
    <w:rsid w:val="006C221B"/>
    <w:rsid w:val="006C312A"/>
    <w:rsid w:val="006E0651"/>
    <w:rsid w:val="006E198A"/>
    <w:rsid w:val="006E69DA"/>
    <w:rsid w:val="006E6B55"/>
    <w:rsid w:val="00733FE2"/>
    <w:rsid w:val="00740074"/>
    <w:rsid w:val="00745367"/>
    <w:rsid w:val="00754238"/>
    <w:rsid w:val="00755C94"/>
    <w:rsid w:val="00780C6E"/>
    <w:rsid w:val="00795FCA"/>
    <w:rsid w:val="00796806"/>
    <w:rsid w:val="007A68B4"/>
    <w:rsid w:val="007D2A18"/>
    <w:rsid w:val="007D7C3D"/>
    <w:rsid w:val="007E755A"/>
    <w:rsid w:val="007F327C"/>
    <w:rsid w:val="007F5540"/>
    <w:rsid w:val="007F571F"/>
    <w:rsid w:val="007F6F58"/>
    <w:rsid w:val="00806989"/>
    <w:rsid w:val="00810278"/>
    <w:rsid w:val="0081337E"/>
    <w:rsid w:val="0082144A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B20B2"/>
    <w:rsid w:val="008B2B93"/>
    <w:rsid w:val="008E3E02"/>
    <w:rsid w:val="008E4AF8"/>
    <w:rsid w:val="008E79B1"/>
    <w:rsid w:val="008F2E68"/>
    <w:rsid w:val="008F3AAC"/>
    <w:rsid w:val="008F6EA1"/>
    <w:rsid w:val="009259D2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26D72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52BD"/>
    <w:rsid w:val="00B33CB9"/>
    <w:rsid w:val="00B54893"/>
    <w:rsid w:val="00B73AC4"/>
    <w:rsid w:val="00BA3C76"/>
    <w:rsid w:val="00BA490C"/>
    <w:rsid w:val="00BB5E28"/>
    <w:rsid w:val="00BB64C5"/>
    <w:rsid w:val="00BC01C9"/>
    <w:rsid w:val="00BC1A80"/>
    <w:rsid w:val="00BD385C"/>
    <w:rsid w:val="00BE1AD9"/>
    <w:rsid w:val="00BE3EDC"/>
    <w:rsid w:val="00BF0674"/>
    <w:rsid w:val="00C11BFB"/>
    <w:rsid w:val="00C20AAC"/>
    <w:rsid w:val="00C21718"/>
    <w:rsid w:val="00C23549"/>
    <w:rsid w:val="00C513CA"/>
    <w:rsid w:val="00C60E53"/>
    <w:rsid w:val="00C613F8"/>
    <w:rsid w:val="00C6461D"/>
    <w:rsid w:val="00C70F72"/>
    <w:rsid w:val="00C7429A"/>
    <w:rsid w:val="00C76CE4"/>
    <w:rsid w:val="00C82862"/>
    <w:rsid w:val="00C83C9E"/>
    <w:rsid w:val="00CF1105"/>
    <w:rsid w:val="00D068CB"/>
    <w:rsid w:val="00D16474"/>
    <w:rsid w:val="00D263D4"/>
    <w:rsid w:val="00D34F3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7105C"/>
    <w:rsid w:val="00E73413"/>
    <w:rsid w:val="00E8512A"/>
    <w:rsid w:val="00E959F8"/>
    <w:rsid w:val="00EA3C60"/>
    <w:rsid w:val="00EA5216"/>
    <w:rsid w:val="00EB1261"/>
    <w:rsid w:val="00EB2D1D"/>
    <w:rsid w:val="00EB309E"/>
    <w:rsid w:val="00EB502E"/>
    <w:rsid w:val="00EC7E8B"/>
    <w:rsid w:val="00ED7652"/>
    <w:rsid w:val="00EE73D4"/>
    <w:rsid w:val="00EF3CD6"/>
    <w:rsid w:val="00EF5976"/>
    <w:rsid w:val="00F20593"/>
    <w:rsid w:val="00F36394"/>
    <w:rsid w:val="00F41955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  <w:docPart>
      <w:docPartPr>
        <w:name w:val="C961E26CAF524E0F8BA526469C7F0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0D80-042E-4E4F-B62D-8B8A33A5F1D7}"/>
      </w:docPartPr>
      <w:docPartBody>
        <w:p w:rsidR="00B806FE" w:rsidRDefault="002B7367" w:rsidP="002B7367">
          <w:pPr>
            <w:pStyle w:val="C961E26CAF524E0F8BA526469C7F095A"/>
          </w:pPr>
          <w:r w:rsidRPr="00562C3C">
            <w:rPr>
              <w:rStyle w:val="PlaceholderText"/>
            </w:rPr>
            <w:t>Choose an item.</w:t>
          </w:r>
        </w:p>
      </w:docPartBody>
    </w:docPart>
    <w:docPart>
      <w:docPartPr>
        <w:name w:val="2F102893EB8243CDB7E70C0538F31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2698-41F0-4060-8F2E-81529F9CA570}"/>
      </w:docPartPr>
      <w:docPartBody>
        <w:p w:rsidR="00B806FE" w:rsidRDefault="002B7367" w:rsidP="002B7367">
          <w:pPr>
            <w:pStyle w:val="2F102893EB8243CDB7E70C0538F31506"/>
          </w:pPr>
          <w:r w:rsidRPr="00562C3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27E65"/>
    <w:rsid w:val="0026396B"/>
    <w:rsid w:val="0027594D"/>
    <w:rsid w:val="002B7367"/>
    <w:rsid w:val="00611FA2"/>
    <w:rsid w:val="00844F40"/>
    <w:rsid w:val="00A00EB0"/>
    <w:rsid w:val="00B806FE"/>
    <w:rsid w:val="00D3582F"/>
    <w:rsid w:val="00E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C961E26CAF524E0F8BA526469C7F095A">
    <w:name w:val="C961E26CAF524E0F8BA526469C7F095A"/>
    <w:rsid w:val="002B7367"/>
  </w:style>
  <w:style w:type="paragraph" w:customStyle="1" w:styleId="2F102893EB8243CDB7E70C0538F31506">
    <w:name w:val="2F102893EB8243CDB7E70C0538F31506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b3f240-f771-4248-81b8-51777f3af0dc" xsi:nil="true"/>
    <lcf76f155ced4ddcb4097134ff3c332f xmlns="74b3f240-f771-4248-81b8-51777f3af0dc">
      <Terms xmlns="http://schemas.microsoft.com/office/infopath/2007/PartnerControls"/>
    </lcf76f155ced4ddcb4097134ff3c332f>
    <TaxCatchAll xmlns="1c8ec5c9-8725-4672-9510-69bec0c65b1a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53A0DD8667043B8AC4CFB45DF6655" ma:contentTypeVersion="17" ma:contentTypeDescription="Create a new document." ma:contentTypeScope="" ma:versionID="63431241650ce826a4880a2dd167d98d">
  <xsd:schema xmlns:xsd="http://www.w3.org/2001/XMLSchema" xmlns:xs="http://www.w3.org/2001/XMLSchema" xmlns:p="http://schemas.microsoft.com/office/2006/metadata/properties" xmlns:ns2="74b3f240-f771-4248-81b8-51777f3af0dc" xmlns:ns3="1c8ec5c9-8725-4672-9510-69bec0c65b1a" targetNamespace="http://schemas.microsoft.com/office/2006/metadata/properties" ma:root="true" ma:fieldsID="58c45bebb38b76a32dbc700b878c3d96" ns2:_="" ns3:_="">
    <xsd:import namespace="74b3f240-f771-4248-81b8-51777f3af0dc"/>
    <xsd:import namespace="1c8ec5c9-8725-4672-9510-69bec0c65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3f240-f771-4248-81b8-51777f3af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e5ee-ca9a-4d2a-a8e0-de52926351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ec5c9-8725-4672-9510-69bec0c65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203a56-dd74-43bd-94a4-a2bc14e4849a}" ma:internalName="TaxCatchAll" ma:showField="CatchAllData" ma:web="1c8ec5c9-8725-4672-9510-69bec0c65b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3941D-4249-49A9-BA32-D1B89197B7A9}">
  <ds:schemaRefs>
    <ds:schemaRef ds:uri="http://schemas.microsoft.com/office/2006/metadata/properties"/>
    <ds:schemaRef ds:uri="http://schemas.microsoft.com/office/infopath/2007/PartnerControls"/>
    <ds:schemaRef ds:uri="74b3f240-f771-4248-81b8-51777f3af0dc"/>
    <ds:schemaRef ds:uri="1c8ec5c9-8725-4672-9510-69bec0c65b1a"/>
  </ds:schemaRefs>
</ds:datastoreItem>
</file>

<file path=customXml/itemProps2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A9E76-9BC4-4684-8197-89060C635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3f240-f771-4248-81b8-51777f3af0dc"/>
    <ds:schemaRef ds:uri="1c8ec5c9-8725-4672-9510-69bec0c65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5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360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2024-02-11T01:31:00Z</dcterms:created>
  <dcterms:modified xsi:type="dcterms:W3CDTF">2024-02-11T01:31:00Z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0x0101009F553A0DD8667043B8AC4CFB45DF6655</vt:lpwstr>
  </property>
</Properties>
</file>