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sdt>
          <w:sdtPr>
            <w:alias w:val="Course Name"/>
            <w:tag w:val="Course Name"/>
            <w:id w:val="1200281808"/>
            <w:placeholder>
              <w:docPart w:val="2F102893EB8243CDB7E70C0538F31506"/>
            </w:placeholder>
            <w:dropDownList>
              <w:listItem w:value="Choose an item."/>
              <w:listItem w:displayText="ITD-1013 Fundamentals of Information Technology" w:value="ITD-1013 Fundamentals of Information Technology"/>
              <w:listItem w:displayText="ITD-1033 Computer Logic &amp; Flowcharting" w:value="ITD-1033 Computer Logic &amp; Flowcharting"/>
              <w:listItem w:displayText="ITD-1203 Introduction to C Programming" w:value="ITD-1203 Introduction to C Programming"/>
              <w:listItem w:displayText="ITD-1213 Hardware Systems Support" w:value="ITD-1213 Hardware Systems Support"/>
              <w:listItem w:displayText="ITD-1223 Network Systems" w:value="ITD-1223 Network Systems"/>
              <w:listItem w:displayText="ITD-1243 Principles of Information Security" w:value="ITD-1243 Principles of Information Security"/>
              <w:listItem w:displayText="ITD-1353 Web Development" w:value="ITD-1353 Web Development"/>
              <w:listItem w:displayText="ITD-1403 Cyber Ethics &amp; Law" w:value="ITD-1403 Cyber Ethics &amp; Law"/>
              <w:listItem w:displayText="ITD-2133 Network Support Mgmt" w:value="ITD-2133 Network Support Mgmt"/>
              <w:listItem w:displayText="ITD-2203 Database Systems" w:value="ITD-2203 Database Systems"/>
              <w:listItem w:displayText="ITD-2223 Operating Systems" w:value="ITD-2223 Operating Systems"/>
              <w:listItem w:displayText="ITD-2313 Script Programming" w:value="ITD-2313 Script Programming"/>
              <w:listItem w:displayText="ITD-2413 Enterprise Security Management" w:value="ITD-2413 Enterprise Security Management"/>
              <w:listItem w:displayText="ITD-3153 Lan/Wan Routing &amp; Switching" w:value="ITD-3153 Lan/Wan Routing &amp; Switching"/>
              <w:listItem w:displayText="ITD-3253 Server Administration" w:value="ITD-3253 Server Administration"/>
              <w:listItem w:displayText="ITD-3323 Enterprise Framework" w:value="ITD-3323 Enterprise Framework"/>
              <w:listItem w:displayText="ITD-3333 Distributed Application Development" w:value="ITD-3333 Distributed Application Development"/>
              <w:listItem w:displayText="ITD-3433 Digital Forensics" w:value="ITD-3433 Digital Forensics"/>
              <w:listItem w:displayText="ITD-3443 Network Security" w:value="ITD-3443 Network Security"/>
              <w:listItem w:displayText="ITD-3533 Secure System Administration" w:value="ITD-3533 Secure System Administration"/>
              <w:listItem w:displayText="ITD-3633 IT Organization Training" w:value="ITD-3633 IT Organization Training"/>
              <w:listItem w:displayText="ITD-3663 Mobile Programming" w:value="ITD-3663 Mobile Programming"/>
              <w:listItem w:displayText="ITD-3683 Mobile Device Forensics" w:value="ITD-3683 Mobile Device Forensics"/>
              <w:listItem w:displayText="ITD-3793 IT Project Management" w:value="ITD-3793 IT Project Management"/>
              <w:listItem w:displayText="ITD-4223 Ethical Hacking &amp; Pen Testing" w:value="ITD-4223 Ethical Hacking &amp; Pen Testing"/>
            </w:dropDownList>
          </w:sdtPr>
          <w:sdtEndPr/>
          <w:sdtContent>
            <w:tc>
              <w:tcPr>
                <w:tcW w:w="7218" w:type="dxa"/>
              </w:tcPr>
              <w:p w14:paraId="58C59405" w14:textId="3FC1B381" w:rsidR="00272DDC" w:rsidRPr="006E6826" w:rsidRDefault="00E7105C" w:rsidP="00221C1A">
                <w:pPr>
                  <w:keepNext/>
                  <w:keepLines/>
                </w:pPr>
                <w:r>
                  <w:t>ITD-2313 Script Programming</w:t>
                </w:r>
              </w:p>
            </w:tc>
          </w:sdtContent>
        </w:sdt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sdt>
            <w:sdtPr>
              <w:id w:val="1887836544"/>
              <w:placeholder>
                <w:docPart w:val="C961E26CAF524E0F8BA526469C7F095A"/>
              </w:placeholder>
              <w:dropDownList>
                <w:listItem w:displayText="Select from list" w:value="Select from list"/>
                <w:listItem w:displayText="J. Biasi" w:value="J. Biasi"/>
                <w:listItem w:displayText="K. Collins" w:value="K. Collins"/>
                <w:listItem w:displayText="B. Cox" w:value="B. Cox"/>
                <w:listItem w:displayText="S. Eldridge" w:value="S. Eldridge"/>
                <w:listItem w:displayText="S. Fisher" w:value="S. Fisher"/>
                <w:listItem w:displayText="C. Gootos" w:value="C. Gootos"/>
                <w:listItem w:displayText="F. Guinn" w:value="F. Guinn"/>
                <w:listItem w:displayText="M. Hass" w:value="M. Hass"/>
                <w:listItem w:displayText="F. Keller" w:value="F. Keller"/>
                <w:listItem w:displayText="H. Licht" w:value="H. Licht"/>
                <w:listItem w:displayText="J. Mansker" w:value="J. Mansker"/>
                <w:listItem w:displayText="D. McCammon" w:value="D. McCammon"/>
                <w:listItem w:displayText="G. Morris" w:value="G. Morris"/>
                <w:listItem w:displayText="J. Nicholson" w:value="J. Nicholson"/>
                <w:listItem w:displayText="B. Perez" w:value="B. Perez"/>
                <w:listItem w:displayText="M. Pranger" w:value="M. Pranger"/>
                <w:listItem w:displayText="M. Schnell" w:value="M. Schnell"/>
                <w:listItem w:displayText="P. Serrano" w:value="P. Serrano"/>
                <w:listItem w:displayText="J. Story" w:value="J. Story"/>
                <w:listItem w:displayText="A. Tripp" w:value="A. Tripp"/>
                <w:listItem w:displayText="D. Waldrep" w:value="D. Waldrep"/>
                <w:listItem w:displayText="J. Watson" w:value="J. Watson"/>
                <w:listItem w:displayText="B. Weber" w:value="B. Weber"/>
                <w:listItem w:displayText="B. Winters" w:value="B. Winters"/>
              </w:dropDownList>
            </w:sdtPr>
            <w:sdtEndPr/>
            <w:sdtContent>
              <w:p w14:paraId="43212E10" w14:textId="5742AA95" w:rsidR="00272DDC" w:rsidRPr="006E6826" w:rsidRDefault="00E7105C" w:rsidP="007F5540">
                <w:pPr>
                  <w:keepNext/>
                  <w:keepLines/>
                </w:pPr>
                <w:r>
                  <w:t>G. Morris</w:t>
                </w:r>
              </w:p>
            </w:sdtContent>
          </w:sdt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66FD05E" w:rsidR="00272DDC" w:rsidRPr="006E6826" w:rsidRDefault="005C72AE" w:rsidP="007F5540">
            <w:pPr>
              <w:keepNext/>
              <w:keepLines/>
            </w:pPr>
            <w:r>
              <w:t>Zane Fanelli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02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3FA8E004" w:rsidR="00272DDC" w:rsidRPr="006E6826" w:rsidRDefault="00BE565B" w:rsidP="007F5540">
                <w:pPr>
                  <w:keepNext/>
                  <w:keepLines/>
                </w:pPr>
                <w:r>
                  <w:t>2/18/2024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22F2B3F2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/>
      <w:sdtContent>
        <w:p w14:paraId="69B03F73" w14:textId="7EF772CD" w:rsidR="00126E2C" w:rsidRDefault="00BE565B" w:rsidP="003D49B3">
          <w:pPr>
            <w:jc w:val="center"/>
          </w:pPr>
          <w:r>
            <w:t>Scripting Projects Week 6</w:t>
          </w:r>
        </w:p>
      </w:sdtContent>
    </w:sdt>
    <w:p w14:paraId="6465EBFF" w14:textId="2CB1A1AD" w:rsidR="00BE565B" w:rsidRDefault="00BE565B" w:rsidP="003D49B3">
      <w:pPr>
        <w:jc w:val="center"/>
      </w:pPr>
    </w:p>
    <w:p w14:paraId="78AD2BB2" w14:textId="2BB8E21F" w:rsidR="00BE565B" w:rsidRDefault="008916F6" w:rsidP="00BE565B">
      <w:r w:rsidRPr="008916F6">
        <w:drawing>
          <wp:anchor distT="0" distB="0" distL="114300" distR="114300" simplePos="0" relativeHeight="251655680" behindDoc="1" locked="0" layoutInCell="1" allowOverlap="1" wp14:anchorId="746D8456" wp14:editId="2DE8D3B4">
            <wp:simplePos x="0" y="0"/>
            <wp:positionH relativeFrom="margin">
              <wp:posOffset>87630</wp:posOffset>
            </wp:positionH>
            <wp:positionV relativeFrom="paragraph">
              <wp:posOffset>222250</wp:posOffset>
            </wp:positionV>
            <wp:extent cx="6088380" cy="5934075"/>
            <wp:effectExtent l="0" t="0" r="7620" b="9525"/>
            <wp:wrapTight wrapText="bothSides">
              <wp:wrapPolygon edited="0">
                <wp:start x="0" y="0"/>
                <wp:lineTo x="0" y="21565"/>
                <wp:lineTo x="21559" y="21565"/>
                <wp:lineTo x="21559" y="0"/>
                <wp:lineTo x="0" y="0"/>
              </wp:wrapPolygon>
            </wp:wrapTight>
            <wp:docPr id="15571293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29358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565B">
        <w:t>Project 1</w:t>
      </w:r>
    </w:p>
    <w:p w14:paraId="1C12E2CE" w14:textId="52308DB3" w:rsidR="008916F6" w:rsidRDefault="008916F6" w:rsidP="00BE565B"/>
    <w:p w14:paraId="39C2712A" w14:textId="1ADB681C" w:rsidR="008916F6" w:rsidRDefault="008916F6" w:rsidP="00BE565B">
      <w:r w:rsidRPr="008916F6">
        <w:lastRenderedPageBreak/>
        <w:drawing>
          <wp:anchor distT="0" distB="0" distL="114300" distR="114300" simplePos="0" relativeHeight="251657728" behindDoc="1" locked="0" layoutInCell="1" allowOverlap="1" wp14:anchorId="42AED944" wp14:editId="6E35B18B">
            <wp:simplePos x="0" y="0"/>
            <wp:positionH relativeFrom="margin">
              <wp:align>right</wp:align>
            </wp:positionH>
            <wp:positionV relativeFrom="paragraph">
              <wp:posOffset>440055</wp:posOffset>
            </wp:positionV>
            <wp:extent cx="6309360" cy="7191375"/>
            <wp:effectExtent l="0" t="0" r="0" b="9525"/>
            <wp:wrapTight wrapText="bothSides">
              <wp:wrapPolygon edited="0">
                <wp:start x="0" y="0"/>
                <wp:lineTo x="0" y="21571"/>
                <wp:lineTo x="21522" y="21571"/>
                <wp:lineTo x="21522" y="0"/>
                <wp:lineTo x="0" y="0"/>
              </wp:wrapPolygon>
            </wp:wrapTight>
            <wp:docPr id="2386260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26042" name="Picture 1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Project 2: I couldn’t quite get the ciphers to match up, but I spent too long doing it and it made my head hurt so I stopped. I tried looking up what I did </w:t>
      </w:r>
      <w:proofErr w:type="gramStart"/>
      <w:r>
        <w:t>wrong</w:t>
      </w:r>
      <w:proofErr w:type="gramEnd"/>
      <w:r>
        <w:t xml:space="preserve"> but I couldn’t find it</w:t>
      </w:r>
    </w:p>
    <w:p w14:paraId="5580064F" w14:textId="54A3615F" w:rsidR="008916F6" w:rsidRDefault="008916F6" w:rsidP="00BE565B"/>
    <w:p w14:paraId="3254F4AD" w14:textId="77777777" w:rsidR="008916F6" w:rsidRDefault="008916F6" w:rsidP="00BE565B"/>
    <w:p w14:paraId="1EDEA2A1" w14:textId="77777777" w:rsidR="008916F6" w:rsidRDefault="008916F6" w:rsidP="00BE565B"/>
    <w:p w14:paraId="68D57CAF" w14:textId="77777777" w:rsidR="008916F6" w:rsidRDefault="008916F6" w:rsidP="00BE565B"/>
    <w:p w14:paraId="36DA8534" w14:textId="08C310E0" w:rsidR="008916F6" w:rsidRDefault="00992226" w:rsidP="00BE565B">
      <w:r w:rsidRPr="00992226">
        <w:lastRenderedPageBreak/>
        <w:drawing>
          <wp:anchor distT="0" distB="0" distL="114300" distR="114300" simplePos="0" relativeHeight="251659776" behindDoc="1" locked="0" layoutInCell="1" allowOverlap="1" wp14:anchorId="75616FA7" wp14:editId="3E6B0F4E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6309360" cy="6811010"/>
            <wp:effectExtent l="0" t="0" r="0" b="8890"/>
            <wp:wrapTight wrapText="bothSides">
              <wp:wrapPolygon edited="0">
                <wp:start x="0" y="0"/>
                <wp:lineTo x="0" y="21568"/>
                <wp:lineTo x="21522" y="21568"/>
                <wp:lineTo x="21522" y="0"/>
                <wp:lineTo x="0" y="0"/>
              </wp:wrapPolygon>
            </wp:wrapTight>
            <wp:docPr id="1671400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00344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Project 8: </w:t>
      </w:r>
    </w:p>
    <w:p w14:paraId="3C7AAE8F" w14:textId="11A88355" w:rsidR="00992226" w:rsidRDefault="00992226" w:rsidP="00BE565B"/>
    <w:p w14:paraId="01C722F9" w14:textId="77777777" w:rsidR="008916F6" w:rsidRDefault="008916F6" w:rsidP="00BE565B"/>
    <w:p w14:paraId="56984221" w14:textId="77777777" w:rsidR="00992226" w:rsidRDefault="00992226" w:rsidP="00BE565B"/>
    <w:p w14:paraId="23EA647D" w14:textId="77777777" w:rsidR="00992226" w:rsidRDefault="00992226" w:rsidP="00BE565B"/>
    <w:p w14:paraId="7DF20BCB" w14:textId="77777777" w:rsidR="00992226" w:rsidRDefault="00992226" w:rsidP="00BE565B"/>
    <w:p w14:paraId="34E34AF5" w14:textId="77777777" w:rsidR="00992226" w:rsidRDefault="00992226" w:rsidP="00BE565B"/>
    <w:p w14:paraId="61243FF5" w14:textId="77777777" w:rsidR="00992226" w:rsidRDefault="00992226" w:rsidP="00BE565B"/>
    <w:p w14:paraId="654120B1" w14:textId="679228DC" w:rsidR="00992226" w:rsidRDefault="00000CE3" w:rsidP="00BE565B">
      <w:r w:rsidRPr="00000CE3">
        <w:lastRenderedPageBreak/>
        <w:drawing>
          <wp:anchor distT="0" distB="0" distL="114300" distR="114300" simplePos="0" relativeHeight="251661824" behindDoc="1" locked="0" layoutInCell="1" allowOverlap="1" wp14:anchorId="49BC25DF" wp14:editId="6D365FAE">
            <wp:simplePos x="0" y="0"/>
            <wp:positionH relativeFrom="margin">
              <wp:align>right</wp:align>
            </wp:positionH>
            <wp:positionV relativeFrom="paragraph">
              <wp:posOffset>449580</wp:posOffset>
            </wp:positionV>
            <wp:extent cx="6309360" cy="7344410"/>
            <wp:effectExtent l="0" t="0" r="0" b="8890"/>
            <wp:wrapTight wrapText="bothSides">
              <wp:wrapPolygon edited="0">
                <wp:start x="0" y="0"/>
                <wp:lineTo x="0" y="21570"/>
                <wp:lineTo x="21522" y="21570"/>
                <wp:lineTo x="21522" y="0"/>
                <wp:lineTo x="0" y="0"/>
              </wp:wrapPolygon>
            </wp:wrapTight>
            <wp:docPr id="244204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0424" name="Picture 1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Project 12: I couldn’t find the file that I needed to complete the </w:t>
      </w:r>
      <w:proofErr w:type="gramStart"/>
      <w:r>
        <w:t>project</w:t>
      </w:r>
      <w:proofErr w:type="gramEnd"/>
      <w:r>
        <w:t xml:space="preserve"> but I did include the screenshot of the code</w:t>
      </w:r>
    </w:p>
    <w:p w14:paraId="467B07D6" w14:textId="35FDE049" w:rsidR="00000CE3" w:rsidRDefault="00000CE3" w:rsidP="00BE565B"/>
    <w:p w14:paraId="0932AE7C" w14:textId="77777777" w:rsidR="00000CE3" w:rsidRPr="00BB5E28" w:rsidRDefault="00000CE3" w:rsidP="00BE565B"/>
    <w:sectPr w:rsidR="00000CE3" w:rsidRPr="00BB5E28" w:rsidSect="002F3E5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9837" w14:textId="77777777" w:rsidR="002F3E5E" w:rsidRDefault="002F3E5E">
      <w:r>
        <w:separator/>
      </w:r>
    </w:p>
  </w:endnote>
  <w:endnote w:type="continuationSeparator" w:id="0">
    <w:p w14:paraId="2BABE617" w14:textId="77777777" w:rsidR="002F3E5E" w:rsidRDefault="002F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8D96" w14:textId="33C7E0AF" w:rsidR="00844290" w:rsidRDefault="008F6EA1" w:rsidP="00CF1105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548DD4" w:themeColor="text2" w:themeTint="99"/>
        <w:spacing w:val="60"/>
      </w:rPr>
      <w:t>Spring 2024                                             Pag</w:t>
    </w:r>
    <w:r w:rsidR="00844290">
      <w:rPr>
        <w:color w:val="548DD4" w:themeColor="text2" w:themeTint="99"/>
        <w:spacing w:val="60"/>
      </w:rPr>
      <w:t>e</w:t>
    </w:r>
    <w:r w:rsidR="00844290">
      <w:rPr>
        <w:color w:val="548DD4" w:themeColor="text2" w:themeTint="99"/>
      </w:rPr>
      <w:t xml:space="preserve"> </w:t>
    </w:r>
    <w:r w:rsidR="00844290">
      <w:rPr>
        <w:color w:val="17365D" w:themeColor="text2" w:themeShade="BF"/>
      </w:rPr>
      <w:fldChar w:fldCharType="begin"/>
    </w:r>
    <w:r w:rsidR="00844290">
      <w:rPr>
        <w:color w:val="17365D" w:themeColor="text2" w:themeShade="BF"/>
      </w:rPr>
      <w:instrText xml:space="preserve"> PAGE   \* MERGEFORMAT </w:instrText>
    </w:r>
    <w:r w:rsidR="00844290">
      <w:rPr>
        <w:color w:val="17365D" w:themeColor="text2" w:themeShade="BF"/>
      </w:rPr>
      <w:fldChar w:fldCharType="separate"/>
    </w:r>
    <w:r w:rsidR="00844290">
      <w:rPr>
        <w:noProof/>
        <w:color w:val="17365D" w:themeColor="text2" w:themeShade="BF"/>
      </w:rPr>
      <w:t>1</w:t>
    </w:r>
    <w:r w:rsidR="00844290">
      <w:rPr>
        <w:color w:val="17365D" w:themeColor="text2" w:themeShade="BF"/>
      </w:rPr>
      <w:fldChar w:fldCharType="end"/>
    </w:r>
    <w:r w:rsidR="00844290">
      <w:rPr>
        <w:color w:val="17365D" w:themeColor="text2" w:themeShade="BF"/>
      </w:rPr>
      <w:t xml:space="preserve"> | </w:t>
    </w:r>
    <w:r w:rsidR="00844290">
      <w:rPr>
        <w:color w:val="17365D" w:themeColor="text2" w:themeShade="BF"/>
      </w:rPr>
      <w:fldChar w:fldCharType="begin"/>
    </w:r>
    <w:r w:rsidR="00844290">
      <w:rPr>
        <w:color w:val="17365D" w:themeColor="text2" w:themeShade="BF"/>
      </w:rPr>
      <w:instrText xml:space="preserve"> NUMPAGES  \* Arabic  \* MERGEFORMAT </w:instrText>
    </w:r>
    <w:r w:rsidR="00844290">
      <w:rPr>
        <w:color w:val="17365D" w:themeColor="text2" w:themeShade="BF"/>
      </w:rPr>
      <w:fldChar w:fldCharType="separate"/>
    </w:r>
    <w:r w:rsidR="00844290">
      <w:rPr>
        <w:noProof/>
        <w:color w:val="17365D" w:themeColor="text2" w:themeShade="BF"/>
      </w:rPr>
      <w:t>1</w:t>
    </w:r>
    <w:r w:rsidR="00844290">
      <w:rPr>
        <w:color w:val="17365D" w:themeColor="text2" w:themeShade="BF"/>
      </w:rPr>
      <w:fldChar w:fldCharType="end"/>
    </w:r>
  </w:p>
  <w:p w14:paraId="5262F338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E42B" w14:textId="77777777" w:rsidR="008F6EA1" w:rsidRDefault="008F6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79AC" w14:textId="77777777" w:rsidR="002F3E5E" w:rsidRDefault="002F3E5E">
      <w:r>
        <w:separator/>
      </w:r>
    </w:p>
  </w:footnote>
  <w:footnote w:type="continuationSeparator" w:id="0">
    <w:p w14:paraId="2AD77DD7" w14:textId="77777777" w:rsidR="002F3E5E" w:rsidRDefault="002F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4533" w14:textId="77777777" w:rsidR="008F6EA1" w:rsidRDefault="008F6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62B1" w14:textId="77777777" w:rsidR="008F6EA1" w:rsidRDefault="008F6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7070" w14:textId="77777777" w:rsidR="008F6EA1" w:rsidRDefault="008F6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0CE3"/>
    <w:rsid w:val="000052DD"/>
    <w:rsid w:val="00020C59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0D65"/>
    <w:rsid w:val="0011351B"/>
    <w:rsid w:val="00126E2C"/>
    <w:rsid w:val="00132B06"/>
    <w:rsid w:val="00136515"/>
    <w:rsid w:val="00156EB9"/>
    <w:rsid w:val="001637B6"/>
    <w:rsid w:val="001A4360"/>
    <w:rsid w:val="001C1BB2"/>
    <w:rsid w:val="001D2378"/>
    <w:rsid w:val="001E7D64"/>
    <w:rsid w:val="001F7408"/>
    <w:rsid w:val="00221C1A"/>
    <w:rsid w:val="00263D8E"/>
    <w:rsid w:val="00267904"/>
    <w:rsid w:val="00272DDC"/>
    <w:rsid w:val="00290966"/>
    <w:rsid w:val="00290B40"/>
    <w:rsid w:val="0029657A"/>
    <w:rsid w:val="002A0E97"/>
    <w:rsid w:val="002A2C77"/>
    <w:rsid w:val="002A7C5E"/>
    <w:rsid w:val="002D7ED5"/>
    <w:rsid w:val="002E25CF"/>
    <w:rsid w:val="002E4C58"/>
    <w:rsid w:val="002F3E5E"/>
    <w:rsid w:val="002F442D"/>
    <w:rsid w:val="00324F8B"/>
    <w:rsid w:val="00364A68"/>
    <w:rsid w:val="00394D55"/>
    <w:rsid w:val="003A241A"/>
    <w:rsid w:val="003A46F9"/>
    <w:rsid w:val="003D49B3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61AA8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C72AE"/>
    <w:rsid w:val="005D1C1A"/>
    <w:rsid w:val="005E369C"/>
    <w:rsid w:val="005E5CF9"/>
    <w:rsid w:val="005E5E8A"/>
    <w:rsid w:val="00600EC9"/>
    <w:rsid w:val="00621A78"/>
    <w:rsid w:val="00633839"/>
    <w:rsid w:val="00634A91"/>
    <w:rsid w:val="00646CD9"/>
    <w:rsid w:val="00651CFC"/>
    <w:rsid w:val="00657A13"/>
    <w:rsid w:val="0069127E"/>
    <w:rsid w:val="006C12D7"/>
    <w:rsid w:val="006C221B"/>
    <w:rsid w:val="006C312A"/>
    <w:rsid w:val="006E0651"/>
    <w:rsid w:val="006E198A"/>
    <w:rsid w:val="006E69DA"/>
    <w:rsid w:val="006E6B55"/>
    <w:rsid w:val="00733FE2"/>
    <w:rsid w:val="00740074"/>
    <w:rsid w:val="00745367"/>
    <w:rsid w:val="00754238"/>
    <w:rsid w:val="00755C94"/>
    <w:rsid w:val="00780C6E"/>
    <w:rsid w:val="00795FCA"/>
    <w:rsid w:val="00796806"/>
    <w:rsid w:val="007A68B4"/>
    <w:rsid w:val="007D2A18"/>
    <w:rsid w:val="007D7C3D"/>
    <w:rsid w:val="007E755A"/>
    <w:rsid w:val="007F327C"/>
    <w:rsid w:val="007F5540"/>
    <w:rsid w:val="007F571F"/>
    <w:rsid w:val="007F6F58"/>
    <w:rsid w:val="00806989"/>
    <w:rsid w:val="00810278"/>
    <w:rsid w:val="0081337E"/>
    <w:rsid w:val="0082144A"/>
    <w:rsid w:val="00844205"/>
    <w:rsid w:val="00844290"/>
    <w:rsid w:val="00845FFF"/>
    <w:rsid w:val="00854393"/>
    <w:rsid w:val="008557E0"/>
    <w:rsid w:val="00867BAE"/>
    <w:rsid w:val="008801DF"/>
    <w:rsid w:val="008825B0"/>
    <w:rsid w:val="008916F6"/>
    <w:rsid w:val="00891A53"/>
    <w:rsid w:val="008947E3"/>
    <w:rsid w:val="00897BF2"/>
    <w:rsid w:val="008A2B31"/>
    <w:rsid w:val="008A31F5"/>
    <w:rsid w:val="008B20B2"/>
    <w:rsid w:val="008B2B93"/>
    <w:rsid w:val="008E3E02"/>
    <w:rsid w:val="008E4AF8"/>
    <w:rsid w:val="008E79B1"/>
    <w:rsid w:val="008F2E68"/>
    <w:rsid w:val="008F3AAC"/>
    <w:rsid w:val="008F6EA1"/>
    <w:rsid w:val="009259D2"/>
    <w:rsid w:val="00941692"/>
    <w:rsid w:val="00947849"/>
    <w:rsid w:val="009663E6"/>
    <w:rsid w:val="009775AB"/>
    <w:rsid w:val="0098061D"/>
    <w:rsid w:val="009878A7"/>
    <w:rsid w:val="00992226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26D72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52BD"/>
    <w:rsid w:val="00B33CB9"/>
    <w:rsid w:val="00B54893"/>
    <w:rsid w:val="00B73AC4"/>
    <w:rsid w:val="00BA3C76"/>
    <w:rsid w:val="00BA490C"/>
    <w:rsid w:val="00BB5E28"/>
    <w:rsid w:val="00BB64C5"/>
    <w:rsid w:val="00BC01C9"/>
    <w:rsid w:val="00BC1A80"/>
    <w:rsid w:val="00BD385C"/>
    <w:rsid w:val="00BE1AD9"/>
    <w:rsid w:val="00BE3EDC"/>
    <w:rsid w:val="00BE565B"/>
    <w:rsid w:val="00BF0674"/>
    <w:rsid w:val="00C11BFB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CF1105"/>
    <w:rsid w:val="00D068CB"/>
    <w:rsid w:val="00D16474"/>
    <w:rsid w:val="00D263D4"/>
    <w:rsid w:val="00D34F3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7105C"/>
    <w:rsid w:val="00E73413"/>
    <w:rsid w:val="00E959F8"/>
    <w:rsid w:val="00EA3C60"/>
    <w:rsid w:val="00EA5216"/>
    <w:rsid w:val="00EB1261"/>
    <w:rsid w:val="00EB2D1D"/>
    <w:rsid w:val="00EB309E"/>
    <w:rsid w:val="00EB502E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  <w:docPart>
      <w:docPartPr>
        <w:name w:val="C961E26CAF524E0F8BA526469C7F0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0D80-042E-4E4F-B62D-8B8A33A5F1D7}"/>
      </w:docPartPr>
      <w:docPartBody>
        <w:p w:rsidR="00B806FE" w:rsidRDefault="002B7367" w:rsidP="002B7367">
          <w:pPr>
            <w:pStyle w:val="C961E26CAF524E0F8BA526469C7F095A"/>
          </w:pPr>
          <w:r w:rsidRPr="00562C3C">
            <w:rPr>
              <w:rStyle w:val="PlaceholderText"/>
            </w:rPr>
            <w:t>Choose an item.</w:t>
          </w:r>
        </w:p>
      </w:docPartBody>
    </w:docPart>
    <w:docPart>
      <w:docPartPr>
        <w:name w:val="2F102893EB8243CDB7E70C0538F31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2698-41F0-4060-8F2E-81529F9CA570}"/>
      </w:docPartPr>
      <w:docPartBody>
        <w:p w:rsidR="00B806FE" w:rsidRDefault="002B7367" w:rsidP="002B7367">
          <w:pPr>
            <w:pStyle w:val="2F102893EB8243CDB7E70C0538F31506"/>
          </w:pPr>
          <w:r w:rsidRPr="00562C3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27E65"/>
    <w:rsid w:val="0026396B"/>
    <w:rsid w:val="0027594D"/>
    <w:rsid w:val="002B7367"/>
    <w:rsid w:val="00611FA2"/>
    <w:rsid w:val="00844F40"/>
    <w:rsid w:val="00A00EB0"/>
    <w:rsid w:val="00B806FE"/>
    <w:rsid w:val="00D3582F"/>
    <w:rsid w:val="00E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C961E26CAF524E0F8BA526469C7F095A">
    <w:name w:val="C961E26CAF524E0F8BA526469C7F095A"/>
    <w:rsid w:val="002B7367"/>
  </w:style>
  <w:style w:type="paragraph" w:customStyle="1" w:styleId="2F102893EB8243CDB7E70C0538F31506">
    <w:name w:val="2F102893EB8243CDB7E70C0538F31506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b3f240-f771-4248-81b8-51777f3af0dc" xsi:nil="true"/>
    <lcf76f155ced4ddcb4097134ff3c332f xmlns="74b3f240-f771-4248-81b8-51777f3af0dc">
      <Terms xmlns="http://schemas.microsoft.com/office/infopath/2007/PartnerControls"/>
    </lcf76f155ced4ddcb4097134ff3c332f>
    <TaxCatchAll xmlns="1c8ec5c9-8725-4672-9510-69bec0c65b1a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53A0DD8667043B8AC4CFB45DF6655" ma:contentTypeVersion="17" ma:contentTypeDescription="Create a new document." ma:contentTypeScope="" ma:versionID="63431241650ce826a4880a2dd167d98d">
  <xsd:schema xmlns:xsd="http://www.w3.org/2001/XMLSchema" xmlns:xs="http://www.w3.org/2001/XMLSchema" xmlns:p="http://schemas.microsoft.com/office/2006/metadata/properties" xmlns:ns2="74b3f240-f771-4248-81b8-51777f3af0dc" xmlns:ns3="1c8ec5c9-8725-4672-9510-69bec0c65b1a" targetNamespace="http://schemas.microsoft.com/office/2006/metadata/properties" ma:root="true" ma:fieldsID="58c45bebb38b76a32dbc700b878c3d96" ns2:_="" ns3:_="">
    <xsd:import namespace="74b3f240-f771-4248-81b8-51777f3af0dc"/>
    <xsd:import namespace="1c8ec5c9-8725-4672-9510-69bec0c65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3f240-f771-4248-81b8-51777f3af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e5ee-ca9a-4d2a-a8e0-de52926351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ec5c9-8725-4672-9510-69bec0c65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203a56-dd74-43bd-94a4-a2bc14e4849a}" ma:internalName="TaxCatchAll" ma:showField="CatchAllData" ma:web="1c8ec5c9-8725-4672-9510-69bec0c65b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3941D-4249-49A9-BA32-D1B89197B7A9}">
  <ds:schemaRefs>
    <ds:schemaRef ds:uri="http://schemas.microsoft.com/office/2006/metadata/properties"/>
    <ds:schemaRef ds:uri="http://schemas.microsoft.com/office/infopath/2007/PartnerControls"/>
    <ds:schemaRef ds:uri="74b3f240-f771-4248-81b8-51777f3af0dc"/>
    <ds:schemaRef ds:uri="1c8ec5c9-8725-4672-9510-69bec0c65b1a"/>
  </ds:schemaRefs>
</ds:datastoreItem>
</file>

<file path=customXml/itemProps2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A9E76-9BC4-4684-8197-89060C635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3f240-f771-4248-81b8-51777f3af0dc"/>
    <ds:schemaRef ds:uri="1c8ec5c9-8725-4672-9510-69bec0c65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562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2024-02-19T02:00:00Z</dcterms:created>
  <dcterms:modified xsi:type="dcterms:W3CDTF">2024-02-19T02:00:00Z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0x0101009F553A0DD8667043B8AC4CFB45DF6655</vt:lpwstr>
  </property>
</Properties>
</file>